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2EC4" w14:textId="4B208F2D" w:rsidR="00F9759D" w:rsidRPr="00F9759D" w:rsidRDefault="00F9759D">
      <w:pPr>
        <w:rPr>
          <w:rFonts w:ascii="Segoe UI" w:hAnsi="Segoe UI" w:cs="Segoe UI"/>
          <w:b/>
        </w:rPr>
      </w:pPr>
      <w:r w:rsidRPr="00F9759D">
        <w:rPr>
          <w:rFonts w:ascii="Segoe UI" w:hAnsi="Segoe UI" w:cs="Segoe UI"/>
          <w:b/>
        </w:rPr>
        <w:t xml:space="preserve">Problem Statement : </w:t>
      </w:r>
    </w:p>
    <w:p w14:paraId="6F651025" w14:textId="4EEDB387" w:rsidR="0077397B" w:rsidRDefault="00702A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Global Mart Inc. is one of the world’s largest retail chain having presence across 50 countries and 200 markets. It majorly deals in products across Furniture, Office Supplies &amp; Technology. </w:t>
      </w:r>
    </w:p>
    <w:p w14:paraId="4FC09E37" w14:textId="5B0C6604" w:rsidR="0077397B" w:rsidRDefault="0077397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With </w:t>
      </w:r>
      <w:r w:rsidR="00A109F4">
        <w:rPr>
          <w:rFonts w:ascii="Segoe UI" w:hAnsi="Segoe UI" w:cs="Segoe UI"/>
        </w:rPr>
        <w:t xml:space="preserve">ever growing </w:t>
      </w:r>
      <w:r w:rsidR="00C417B4">
        <w:rPr>
          <w:rFonts w:ascii="Segoe UI" w:hAnsi="Segoe UI" w:cs="Segoe UI"/>
        </w:rPr>
        <w:t>business</w:t>
      </w:r>
      <w:r w:rsidR="00A109F4">
        <w:rPr>
          <w:rFonts w:ascii="Segoe UI" w:hAnsi="Segoe UI" w:cs="Segoe UI"/>
        </w:rPr>
        <w:t>, the management has identified a strong need to track their day-</w:t>
      </w:r>
      <w:bookmarkStart w:id="0" w:name="_GoBack"/>
      <w:r w:rsidR="00A109F4">
        <w:rPr>
          <w:rFonts w:ascii="Segoe UI" w:hAnsi="Segoe UI" w:cs="Segoe UI"/>
        </w:rPr>
        <w:t>to-day operations</w:t>
      </w:r>
      <w:r w:rsidR="00C417B4">
        <w:rPr>
          <w:rFonts w:ascii="Segoe UI" w:hAnsi="Segoe UI" w:cs="Segoe UI"/>
        </w:rPr>
        <w:t xml:space="preserve">. In order to take better decisions, they would like to have a centralized </w:t>
      </w:r>
      <w:bookmarkEnd w:id="0"/>
      <w:r w:rsidR="00C417B4">
        <w:rPr>
          <w:rFonts w:ascii="Segoe UI" w:hAnsi="Segoe UI" w:cs="Segoe UI"/>
        </w:rPr>
        <w:t xml:space="preserve">dashboard which would help them answer a lot of questions about their business. You being the favoured analytics provider, have interviewed various stakeholders at Global Mart to identify below important questions : </w:t>
      </w:r>
    </w:p>
    <w:p w14:paraId="05B27F20" w14:textId="62955DB7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total sales this month?</w:t>
      </w:r>
    </w:p>
    <w:p w14:paraId="173914B8" w14:textId="4BD8A83C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sales trend MoM for last 3,6 and 12 months?</w:t>
      </w:r>
    </w:p>
    <w:p w14:paraId="51BAEF72" w14:textId="741B0150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Does the sales show any seasonality YoY?</w:t>
      </w:r>
    </w:p>
    <w:p w14:paraId="4B0E5D30" w14:textId="4215813F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category is selling more?</w:t>
      </w:r>
    </w:p>
    <w:p w14:paraId="4E0C2328" w14:textId="5D0ADCA5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sub-categories within a chosen category are selling more?</w:t>
      </w:r>
    </w:p>
    <w:p w14:paraId="04BF90CB" w14:textId="492655C5" w:rsidR="00C417B4" w:rsidRDefault="00C417B4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are the top 10/bottom 10 states by sales?</w:t>
      </w:r>
    </w:p>
    <w:p w14:paraId="5EB53BB8" w14:textId="205CF157" w:rsidR="00C417B4" w:rsidRDefault="00510F15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are the top 10 states by cost of shipping?</w:t>
      </w:r>
    </w:p>
    <w:p w14:paraId="28A349A2" w14:textId="514DA78C" w:rsidR="00510F15" w:rsidRDefault="00510F15" w:rsidP="00C417B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states have the highest % of profitable customers?</w:t>
      </w:r>
    </w:p>
    <w:p w14:paraId="72A5D566" w14:textId="08E30E05" w:rsidR="00510F15" w:rsidRDefault="00510F15" w:rsidP="00510F1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are the top 10 fastest/slowest moving products?</w:t>
      </w:r>
    </w:p>
    <w:p w14:paraId="3A6E37A4" w14:textId="0551F8AB" w:rsidR="00440B07" w:rsidRDefault="00510F15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Which </w:t>
      </w:r>
      <w:r w:rsidR="00440B07">
        <w:rPr>
          <w:rFonts w:ascii="Segoe UI" w:hAnsi="Segoe UI" w:cs="Segoe UI"/>
        </w:rPr>
        <w:t>vendors should we continue working with?</w:t>
      </w:r>
    </w:p>
    <w:p w14:paraId="2F572783" w14:textId="7A1D3535" w:rsidR="00440B07" w:rsidRPr="00440B07" w:rsidRDefault="00440B07" w:rsidP="00440B0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% of deliveries of vendors </w:t>
      </w:r>
      <w:r w:rsidR="00B929C8">
        <w:rPr>
          <w:rFonts w:ascii="Segoe UI" w:hAnsi="Segoe UI" w:cs="Segoe UI"/>
        </w:rPr>
        <w:t>have</w:t>
      </w:r>
      <w:r>
        <w:rPr>
          <w:rFonts w:ascii="Segoe UI" w:hAnsi="Segoe UI" w:cs="Segoe UI"/>
        </w:rPr>
        <w:t xml:space="preserve"> good </w:t>
      </w:r>
      <w:r w:rsidR="00B929C8">
        <w:rPr>
          <w:rFonts w:ascii="Segoe UI" w:hAnsi="Segoe UI" w:cs="Segoe UI"/>
        </w:rPr>
        <w:t>ratings</w:t>
      </w:r>
      <w:r>
        <w:rPr>
          <w:rFonts w:ascii="Segoe UI" w:hAnsi="Segoe UI" w:cs="Segoe UI"/>
        </w:rPr>
        <w:t>?</w:t>
      </w:r>
    </w:p>
    <w:p w14:paraId="15E205C0" w14:textId="4DAABD74" w:rsidR="00440B07" w:rsidRDefault="00440B07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vendors need to be warned about their delivery performance?</w:t>
      </w:r>
    </w:p>
    <w:p w14:paraId="2A32E6C8" w14:textId="32B6C94B" w:rsidR="00440B07" w:rsidRDefault="00440B07" w:rsidP="00440B07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% of deliveries of vendors </w:t>
      </w:r>
      <w:r w:rsidR="00B929C8">
        <w:rPr>
          <w:rFonts w:ascii="Segoe UI" w:hAnsi="Segoe UI" w:cs="Segoe UI"/>
        </w:rPr>
        <w:t>have</w:t>
      </w:r>
      <w:r>
        <w:rPr>
          <w:rFonts w:ascii="Segoe UI" w:hAnsi="Segoe UI" w:cs="Segoe UI"/>
        </w:rPr>
        <w:t xml:space="preserve"> bad </w:t>
      </w:r>
      <w:r w:rsidR="00B929C8">
        <w:rPr>
          <w:rFonts w:ascii="Segoe UI" w:hAnsi="Segoe UI" w:cs="Segoe UI"/>
        </w:rPr>
        <w:t>ratings</w:t>
      </w:r>
      <w:r>
        <w:rPr>
          <w:rFonts w:ascii="Segoe UI" w:hAnsi="Segoe UI" w:cs="Segoe UI"/>
        </w:rPr>
        <w:t>?</w:t>
      </w:r>
    </w:p>
    <w:p w14:paraId="56FF2798" w14:textId="6F5605BC" w:rsidR="00440B07" w:rsidRDefault="00440B07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vendors have high rate of on or before time deliveries?</w:t>
      </w:r>
    </w:p>
    <w:p w14:paraId="5226EF69" w14:textId="715DCE5A" w:rsidR="00440B07" w:rsidRDefault="00440B07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vendors have high rate of delayed deliveries?</w:t>
      </w:r>
    </w:p>
    <w:p w14:paraId="36C2372D" w14:textId="51658607" w:rsidR="00440B07" w:rsidRDefault="00440B07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vendors are most consistent in deliveries (consistently good or bad) in last 6 months)</w:t>
      </w:r>
    </w:p>
    <w:p w14:paraId="5BFB8051" w14:textId="541519DA" w:rsidR="00440B07" w:rsidRDefault="00440B07" w:rsidP="00B929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% of high priority orders are getting delayed?</w:t>
      </w:r>
    </w:p>
    <w:p w14:paraId="488DAB7E" w14:textId="72CDFA9B" w:rsidR="00440B07" w:rsidRDefault="00440B07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</w:t>
      </w:r>
      <w:r w:rsidR="00B86166">
        <w:rPr>
          <w:rFonts w:ascii="Segoe UI" w:hAnsi="Segoe UI" w:cs="Segoe UI"/>
        </w:rPr>
        <w:t xml:space="preserve"> are the top 10 states by</w:t>
      </w:r>
      <w:r>
        <w:rPr>
          <w:rFonts w:ascii="Segoe UI" w:hAnsi="Segoe UI" w:cs="Segoe UI"/>
        </w:rPr>
        <w:t xml:space="preserve"> #customers ordering from?</w:t>
      </w:r>
    </w:p>
    <w:p w14:paraId="47F006D6" w14:textId="79BED621" w:rsidR="00B86166" w:rsidRDefault="00B86166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Which </w:t>
      </w:r>
      <w:r w:rsidR="005D6124">
        <w:rPr>
          <w:rFonts w:ascii="Segoe UI" w:hAnsi="Segoe UI" w:cs="Segoe UI"/>
        </w:rPr>
        <w:t>region exhibits</w:t>
      </w:r>
      <w:r>
        <w:rPr>
          <w:rFonts w:ascii="Segoe UI" w:hAnsi="Segoe UI" w:cs="Segoe UI"/>
        </w:rPr>
        <w:t xml:space="preserve"> most repeat orders?</w:t>
      </w:r>
    </w:p>
    <w:p w14:paraId="0C735663" w14:textId="749CB8CE" w:rsidR="00B86166" w:rsidRDefault="00B86166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are the top 10 states by sale of high ticket items</w:t>
      </w:r>
      <w:r w:rsidR="00B929C8">
        <w:rPr>
          <w:rFonts w:ascii="Segoe UI" w:hAnsi="Segoe UI" w:cs="Segoe UI"/>
        </w:rPr>
        <w:t>?</w:t>
      </w:r>
    </w:p>
    <w:p w14:paraId="3BC7530C" w14:textId="5A6D936D" w:rsidR="00B86166" w:rsidRDefault="00B86166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categories/sub-categories are showing highest returns?</w:t>
      </w:r>
    </w:p>
    <w:p w14:paraId="38BDA4D3" w14:textId="431191D1" w:rsidR="00B86166" w:rsidRDefault="00B86166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Are returns high in high-ticket or low-ticket items?</w:t>
      </w:r>
    </w:p>
    <w:p w14:paraId="7518AED3" w14:textId="7995B1C8" w:rsidR="00B86166" w:rsidRDefault="00B86166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late delivery a possible cause of high returns?</w:t>
      </w:r>
    </w:p>
    <w:p w14:paraId="7ED24927" w14:textId="2767B922" w:rsidR="005D6124" w:rsidRDefault="005D6124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states show highest/lowest cost of serving customers?</w:t>
      </w:r>
    </w:p>
    <w:p w14:paraId="513617C1" w14:textId="7360ED3B" w:rsidR="005D6124" w:rsidRDefault="005D6124" w:rsidP="00440B0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Which region has highest cost to sales ratio?</w:t>
      </w:r>
    </w:p>
    <w:p w14:paraId="1ED8982E" w14:textId="46CC5BBA" w:rsidR="00510F15" w:rsidRPr="00F919FE" w:rsidRDefault="005D6124" w:rsidP="00F919F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MoM trend of returns/cost to sales ratio/shipping costs</w:t>
      </w:r>
      <w:r w:rsidR="00F919FE">
        <w:rPr>
          <w:rFonts w:ascii="Segoe UI" w:hAnsi="Segoe UI" w:cs="Segoe UI"/>
        </w:rPr>
        <w:t>?</w:t>
      </w:r>
    </w:p>
    <w:sectPr w:rsidR="00510F15" w:rsidRPr="00F9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1BB"/>
    <w:multiLevelType w:val="hybridMultilevel"/>
    <w:tmpl w:val="4E00A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2E6"/>
    <w:multiLevelType w:val="hybridMultilevel"/>
    <w:tmpl w:val="AA40D6D0"/>
    <w:lvl w:ilvl="0" w:tplc="C960E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B61E2"/>
    <w:multiLevelType w:val="hybridMultilevel"/>
    <w:tmpl w:val="82E86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685"/>
    <w:multiLevelType w:val="hybridMultilevel"/>
    <w:tmpl w:val="017AE5BA"/>
    <w:lvl w:ilvl="0" w:tplc="DA1AC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413"/>
    <w:multiLevelType w:val="hybridMultilevel"/>
    <w:tmpl w:val="8C5E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465F1"/>
    <w:multiLevelType w:val="hybridMultilevel"/>
    <w:tmpl w:val="3CDAC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44201"/>
    <w:multiLevelType w:val="hybridMultilevel"/>
    <w:tmpl w:val="F1D06BDA"/>
    <w:lvl w:ilvl="0" w:tplc="AA38B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2BDE"/>
    <w:multiLevelType w:val="hybridMultilevel"/>
    <w:tmpl w:val="B6767498"/>
    <w:lvl w:ilvl="0" w:tplc="8A28B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4E67"/>
    <w:multiLevelType w:val="hybridMultilevel"/>
    <w:tmpl w:val="3E467B2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86B6F"/>
    <w:multiLevelType w:val="hybridMultilevel"/>
    <w:tmpl w:val="BC42A8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6606D"/>
    <w:multiLevelType w:val="hybridMultilevel"/>
    <w:tmpl w:val="3E467B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F91D18"/>
    <w:multiLevelType w:val="hybridMultilevel"/>
    <w:tmpl w:val="7522056E"/>
    <w:lvl w:ilvl="0" w:tplc="CAF21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7377E"/>
    <w:multiLevelType w:val="hybridMultilevel"/>
    <w:tmpl w:val="531609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859448C"/>
    <w:multiLevelType w:val="hybridMultilevel"/>
    <w:tmpl w:val="F9F6D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63190"/>
    <w:multiLevelType w:val="hybridMultilevel"/>
    <w:tmpl w:val="2C286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44BC2"/>
    <w:multiLevelType w:val="hybridMultilevel"/>
    <w:tmpl w:val="9C281E10"/>
    <w:lvl w:ilvl="0" w:tplc="0EB8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D2F0B"/>
    <w:multiLevelType w:val="hybridMultilevel"/>
    <w:tmpl w:val="2B5834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7A0419"/>
    <w:multiLevelType w:val="hybridMultilevel"/>
    <w:tmpl w:val="BC86D4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B777F7"/>
    <w:multiLevelType w:val="hybridMultilevel"/>
    <w:tmpl w:val="BC42A8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80706"/>
    <w:multiLevelType w:val="hybridMultilevel"/>
    <w:tmpl w:val="61CEB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B4A9D"/>
    <w:multiLevelType w:val="hybridMultilevel"/>
    <w:tmpl w:val="C0B21DA4"/>
    <w:lvl w:ilvl="0" w:tplc="D1BC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0C1E2B"/>
    <w:multiLevelType w:val="hybridMultilevel"/>
    <w:tmpl w:val="208CE546"/>
    <w:lvl w:ilvl="0" w:tplc="E312D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B252F"/>
    <w:multiLevelType w:val="hybridMultilevel"/>
    <w:tmpl w:val="4BA43C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D67AA"/>
    <w:multiLevelType w:val="hybridMultilevel"/>
    <w:tmpl w:val="29F4E2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D310E8"/>
    <w:multiLevelType w:val="hybridMultilevel"/>
    <w:tmpl w:val="8AA2F7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80B9D"/>
    <w:multiLevelType w:val="hybridMultilevel"/>
    <w:tmpl w:val="967E0454"/>
    <w:lvl w:ilvl="0" w:tplc="82A80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30C0F"/>
    <w:multiLevelType w:val="hybridMultilevel"/>
    <w:tmpl w:val="7D048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90CA2"/>
    <w:multiLevelType w:val="hybridMultilevel"/>
    <w:tmpl w:val="AEC0A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74F87"/>
    <w:multiLevelType w:val="hybridMultilevel"/>
    <w:tmpl w:val="849E1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41CD"/>
    <w:multiLevelType w:val="hybridMultilevel"/>
    <w:tmpl w:val="0A26958C"/>
    <w:lvl w:ilvl="0" w:tplc="EB1C4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28"/>
  </w:num>
  <w:num w:numId="5">
    <w:abstractNumId w:val="26"/>
  </w:num>
  <w:num w:numId="6">
    <w:abstractNumId w:val="23"/>
  </w:num>
  <w:num w:numId="7">
    <w:abstractNumId w:val="2"/>
  </w:num>
  <w:num w:numId="8">
    <w:abstractNumId w:val="0"/>
  </w:num>
  <w:num w:numId="9">
    <w:abstractNumId w:val="19"/>
  </w:num>
  <w:num w:numId="10">
    <w:abstractNumId w:val="4"/>
  </w:num>
  <w:num w:numId="11">
    <w:abstractNumId w:val="24"/>
  </w:num>
  <w:num w:numId="12">
    <w:abstractNumId w:val="22"/>
  </w:num>
  <w:num w:numId="13">
    <w:abstractNumId w:val="6"/>
  </w:num>
  <w:num w:numId="14">
    <w:abstractNumId w:val="18"/>
  </w:num>
  <w:num w:numId="15">
    <w:abstractNumId w:val="9"/>
  </w:num>
  <w:num w:numId="16">
    <w:abstractNumId w:val="14"/>
  </w:num>
  <w:num w:numId="17">
    <w:abstractNumId w:val="17"/>
  </w:num>
  <w:num w:numId="18">
    <w:abstractNumId w:val="8"/>
  </w:num>
  <w:num w:numId="19">
    <w:abstractNumId w:val="27"/>
  </w:num>
  <w:num w:numId="20">
    <w:abstractNumId w:val="10"/>
  </w:num>
  <w:num w:numId="21">
    <w:abstractNumId w:val="12"/>
  </w:num>
  <w:num w:numId="22">
    <w:abstractNumId w:val="3"/>
  </w:num>
  <w:num w:numId="23">
    <w:abstractNumId w:val="11"/>
  </w:num>
  <w:num w:numId="24">
    <w:abstractNumId w:val="15"/>
  </w:num>
  <w:num w:numId="25">
    <w:abstractNumId w:val="25"/>
  </w:num>
  <w:num w:numId="26">
    <w:abstractNumId w:val="20"/>
  </w:num>
  <w:num w:numId="27">
    <w:abstractNumId w:val="21"/>
  </w:num>
  <w:num w:numId="28">
    <w:abstractNumId w:val="1"/>
  </w:num>
  <w:num w:numId="29">
    <w:abstractNumId w:val="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E6"/>
    <w:rsid w:val="000143A7"/>
    <w:rsid w:val="000338B3"/>
    <w:rsid w:val="001370F4"/>
    <w:rsid w:val="001B194F"/>
    <w:rsid w:val="001B20E6"/>
    <w:rsid w:val="001C1D28"/>
    <w:rsid w:val="002B2CC1"/>
    <w:rsid w:val="002C5C94"/>
    <w:rsid w:val="00440B07"/>
    <w:rsid w:val="004D4788"/>
    <w:rsid w:val="00510F15"/>
    <w:rsid w:val="005D6124"/>
    <w:rsid w:val="00702AE6"/>
    <w:rsid w:val="0077397B"/>
    <w:rsid w:val="0094638F"/>
    <w:rsid w:val="00A109F4"/>
    <w:rsid w:val="00AD7570"/>
    <w:rsid w:val="00B86166"/>
    <w:rsid w:val="00B929C8"/>
    <w:rsid w:val="00C417B4"/>
    <w:rsid w:val="00C60775"/>
    <w:rsid w:val="00CB25F2"/>
    <w:rsid w:val="00CB6733"/>
    <w:rsid w:val="00DD5B08"/>
    <w:rsid w:val="00F919FE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7D9E"/>
  <w15:chartTrackingRefBased/>
  <w15:docId w15:val="{C53E7B6E-2B42-48EE-AAEA-25748822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B4"/>
    <w:pPr>
      <w:ind w:left="720"/>
      <w:contextualSpacing/>
    </w:pPr>
  </w:style>
  <w:style w:type="table" w:styleId="TableGrid">
    <w:name w:val="Table Grid"/>
    <w:basedOn w:val="TableNormal"/>
    <w:uiPriority w:val="39"/>
    <w:rsid w:val="0013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70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37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70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370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2596F9EB</Template>
  <TotalTime>4262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Choudhary2</dc:creator>
  <cp:keywords/>
  <dc:description/>
  <cp:lastModifiedBy>Amit Choudhary2</cp:lastModifiedBy>
  <cp:revision>3</cp:revision>
  <dcterms:created xsi:type="dcterms:W3CDTF">2019-02-23T04:20:00Z</dcterms:created>
  <dcterms:modified xsi:type="dcterms:W3CDTF">2019-05-21T08:46:00Z</dcterms:modified>
</cp:coreProperties>
</file>